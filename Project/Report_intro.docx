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160B9" w14:textId="2B6AD092" w:rsidR="00444BC4" w:rsidRDefault="00EC2B6B" w:rsidP="00EC2B6B">
      <w:pPr>
        <w:pStyle w:val="Heading1"/>
        <w:rPr>
          <w:lang w:val="en-US"/>
        </w:rPr>
      </w:pPr>
      <w:r>
        <w:rPr>
          <w:lang w:val="en-US"/>
        </w:rPr>
        <w:t>Business Problem</w:t>
      </w:r>
    </w:p>
    <w:p w14:paraId="6494AA3B" w14:textId="36537B4A" w:rsidR="00EC2B6B" w:rsidRDefault="00EC2B6B" w:rsidP="00EC2B6B">
      <w:pPr>
        <w:rPr>
          <w:lang w:val="en-US"/>
        </w:rPr>
      </w:pPr>
    </w:p>
    <w:p w14:paraId="0082D43C" w14:textId="3A7F14E1" w:rsidR="00EC2B6B" w:rsidRDefault="00EC2B6B" w:rsidP="00EC2B6B">
      <w:pPr>
        <w:rPr>
          <w:lang w:val="en-US"/>
        </w:rPr>
      </w:pPr>
      <w:r>
        <w:rPr>
          <w:lang w:val="en-US"/>
        </w:rPr>
        <w:t>This project is going to give an answer on in which postal code one should open a restaurant in Los Angeles County, CA.</w:t>
      </w:r>
    </w:p>
    <w:p w14:paraId="540AC9A3" w14:textId="3BD02F28" w:rsidR="00EC2B6B" w:rsidRDefault="00EC2B6B" w:rsidP="00EC2B6B">
      <w:pPr>
        <w:rPr>
          <w:lang w:val="en-US"/>
        </w:rPr>
      </w:pPr>
    </w:p>
    <w:p w14:paraId="3CADDB43" w14:textId="74C168FC" w:rsidR="00EC2B6B" w:rsidRDefault="00EC2B6B" w:rsidP="00EC2B6B">
      <w:pPr>
        <w:rPr>
          <w:lang w:val="en-US"/>
        </w:rPr>
      </w:pPr>
    </w:p>
    <w:p w14:paraId="3AE58EF9" w14:textId="36B07029" w:rsidR="00EC2B6B" w:rsidRDefault="00EC2B6B" w:rsidP="00EC2B6B">
      <w:pPr>
        <w:pStyle w:val="Heading1"/>
        <w:rPr>
          <w:lang w:val="en-US"/>
        </w:rPr>
      </w:pPr>
      <w:r>
        <w:rPr>
          <w:lang w:val="en-US"/>
        </w:rPr>
        <w:t>Data</w:t>
      </w:r>
    </w:p>
    <w:p w14:paraId="29CB9B54" w14:textId="0312B578" w:rsidR="00EC2B6B" w:rsidRDefault="00EC2B6B" w:rsidP="00EC2B6B">
      <w:pPr>
        <w:rPr>
          <w:lang w:val="en-US"/>
        </w:rPr>
      </w:pPr>
    </w:p>
    <w:p w14:paraId="7FC868CC" w14:textId="6CB80BF4" w:rsidR="00EC2B6B" w:rsidRDefault="00EC2B6B" w:rsidP="00EC2B6B">
      <w:pPr>
        <w:rPr>
          <w:lang w:val="en-US"/>
        </w:rPr>
      </w:pPr>
      <w:r>
        <w:rPr>
          <w:lang w:val="en-US"/>
        </w:rPr>
        <w:t>The basis will be the 2010 census data of all zip codes in Los Angeles County, CA. This dataset will be enhanced with the 2019 median household income.</w:t>
      </w:r>
    </w:p>
    <w:p w14:paraId="0ECE6D0A" w14:textId="2039C1FF" w:rsidR="00EC2B6B" w:rsidRDefault="00EC2B6B" w:rsidP="00EC2B6B">
      <w:pPr>
        <w:rPr>
          <w:lang w:val="en-US"/>
        </w:rPr>
      </w:pPr>
    </w:p>
    <w:p w14:paraId="62D4114D" w14:textId="7CA8A39E" w:rsidR="00EC2B6B" w:rsidRDefault="00EC2B6B" w:rsidP="00EC2B6B">
      <w:pPr>
        <w:rPr>
          <w:lang w:val="en-US"/>
        </w:rPr>
      </w:pPr>
    </w:p>
    <w:p w14:paraId="6C99CCC5" w14:textId="77777777" w:rsidR="00EC2B6B" w:rsidRPr="00EC2B6B" w:rsidRDefault="00EC2B6B" w:rsidP="00EC2B6B">
      <w:pPr>
        <w:rPr>
          <w:lang w:val="en-US"/>
        </w:rPr>
      </w:pPr>
    </w:p>
    <w:sectPr w:rsidR="00EC2B6B" w:rsidRPr="00EC2B6B" w:rsidSect="00EF3899">
      <w:headerReference w:type="default" r:id="rId8"/>
      <w:footerReference w:type="default" r:id="rId9"/>
      <w:pgSz w:w="11906" w:h="16838"/>
      <w:pgMar w:top="1134" w:right="1418" w:bottom="1134" w:left="1418" w:header="709" w:footer="709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5FD05" w14:textId="77777777" w:rsidR="002C4513" w:rsidRDefault="002C4513" w:rsidP="00D25BC5">
      <w:r>
        <w:separator/>
      </w:r>
    </w:p>
  </w:endnote>
  <w:endnote w:type="continuationSeparator" w:id="0">
    <w:p w14:paraId="705BED10" w14:textId="77777777" w:rsidR="002C4513" w:rsidRDefault="002C4513" w:rsidP="00D25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 Medium">
    <w:altName w:val="New York Medium"/>
    <w:panose1 w:val="02020502060400000004"/>
    <w:charset w:val="00"/>
    <w:family w:val="roman"/>
    <w:notTrueType/>
    <w:pitch w:val="variable"/>
    <w:sig w:usb0="800002CF" w:usb1="00000002" w:usb2="00000000" w:usb3="00000000" w:csb0="0000019F" w:csb1="00000000"/>
  </w:font>
  <w:font w:name="NEW YORK MEDIUM SEMIBOLD">
    <w:panose1 w:val="02020502060400000004"/>
    <w:charset w:val="00"/>
    <w:family w:val="roman"/>
    <w:notTrueType/>
    <w:pitch w:val="variable"/>
    <w:sig w:usb0="800002C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York Medium Medium">
    <w:altName w:val="Medium"/>
    <w:panose1 w:val="02020502060400000004"/>
    <w:charset w:val="00"/>
    <w:family w:val="roman"/>
    <w:notTrueType/>
    <w:pitch w:val="variable"/>
    <w:sig w:usb0="800002C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809E6" w14:textId="77777777" w:rsidR="003E7828" w:rsidRPr="006E6876" w:rsidRDefault="00EF3899" w:rsidP="00EF3899">
    <w:pPr>
      <w:pStyle w:val="Footer"/>
      <w:jc w:val="center"/>
      <w:rPr>
        <w:caps/>
        <w:noProof/>
        <w:color w:val="000000" w:themeColor="text1"/>
      </w:rPr>
    </w:pPr>
    <w:r w:rsidRPr="006E6876">
      <w:rPr>
        <w:caps/>
        <w:color w:val="000000" w:themeColor="text1"/>
      </w:rPr>
      <w:fldChar w:fldCharType="begin"/>
    </w:r>
    <w:r w:rsidRPr="006E6876">
      <w:rPr>
        <w:caps/>
        <w:color w:val="000000" w:themeColor="text1"/>
      </w:rPr>
      <w:instrText xml:space="preserve"> PAGE   \* MERGEFORMAT </w:instrText>
    </w:r>
    <w:r w:rsidRPr="006E6876">
      <w:rPr>
        <w:caps/>
        <w:color w:val="000000" w:themeColor="text1"/>
      </w:rPr>
      <w:fldChar w:fldCharType="separate"/>
    </w:r>
    <w:r w:rsidRPr="006E6876">
      <w:rPr>
        <w:caps/>
        <w:noProof/>
        <w:color w:val="000000" w:themeColor="text1"/>
      </w:rPr>
      <w:t>2</w:t>
    </w:r>
    <w:r w:rsidRPr="006E6876">
      <w:rPr>
        <w:caps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B97CE" w14:textId="77777777" w:rsidR="002C4513" w:rsidRDefault="002C4513" w:rsidP="00D25BC5">
      <w:r>
        <w:separator/>
      </w:r>
    </w:p>
  </w:footnote>
  <w:footnote w:type="continuationSeparator" w:id="0">
    <w:p w14:paraId="5DD87FA4" w14:textId="77777777" w:rsidR="002C4513" w:rsidRDefault="002C4513" w:rsidP="00D25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77299" w14:textId="77777777" w:rsidR="00D07770" w:rsidRPr="00667704" w:rsidRDefault="002C4513">
    <w:pPr>
      <w:spacing w:line="264" w:lineRule="auto"/>
      <w:rPr>
        <w:rFonts w:ascii="New York Medium Medium" w:hAnsi="New York Medium Medium"/>
        <w:i/>
        <w:iCs/>
        <w:color w:val="000000" w:themeColor="text1"/>
      </w:rPr>
    </w:pPr>
    <w:sdt>
      <w:sdtPr>
        <w:rPr>
          <w:rFonts w:ascii="New York Medium Medium" w:hAnsi="New York Medium Medium"/>
          <w:i/>
          <w:iCs/>
          <w:color w:val="000000" w:themeColor="text1"/>
          <w:sz w:val="20"/>
          <w:szCs w:val="20"/>
        </w:rPr>
        <w:alias w:val="Title"/>
        <w:id w:val="15524250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07770" w:rsidRPr="00667704">
          <w:rPr>
            <w:rFonts w:ascii="New York Medium Medium" w:hAnsi="New York Medium Medium"/>
            <w:i/>
            <w:iCs/>
            <w:color w:val="000000" w:themeColor="text1"/>
            <w:sz w:val="20"/>
            <w:szCs w:val="20"/>
          </w:rPr>
          <w:t>Data Science Report</w:t>
        </w:r>
      </w:sdtContent>
    </w:sdt>
  </w:p>
  <w:p w14:paraId="4C84285B" w14:textId="77777777" w:rsidR="006E6876" w:rsidRDefault="006E68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83313"/>
    <w:multiLevelType w:val="multilevel"/>
    <w:tmpl w:val="0DDAE9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16"/>
    <w:rsid w:val="000916BC"/>
    <w:rsid w:val="00283FE5"/>
    <w:rsid w:val="002C4513"/>
    <w:rsid w:val="00332A05"/>
    <w:rsid w:val="003621BC"/>
    <w:rsid w:val="003969CF"/>
    <w:rsid w:val="003A5EF7"/>
    <w:rsid w:val="003E7828"/>
    <w:rsid w:val="0040699F"/>
    <w:rsid w:val="00423952"/>
    <w:rsid w:val="00440D82"/>
    <w:rsid w:val="00444BC4"/>
    <w:rsid w:val="00546610"/>
    <w:rsid w:val="00651E5A"/>
    <w:rsid w:val="00655B44"/>
    <w:rsid w:val="00667704"/>
    <w:rsid w:val="00672D71"/>
    <w:rsid w:val="0068761D"/>
    <w:rsid w:val="006D4F41"/>
    <w:rsid w:val="006E6876"/>
    <w:rsid w:val="00740578"/>
    <w:rsid w:val="00776503"/>
    <w:rsid w:val="007B2105"/>
    <w:rsid w:val="007C0F32"/>
    <w:rsid w:val="00894672"/>
    <w:rsid w:val="008B322B"/>
    <w:rsid w:val="008D4829"/>
    <w:rsid w:val="00947F49"/>
    <w:rsid w:val="00B62425"/>
    <w:rsid w:val="00B8552E"/>
    <w:rsid w:val="00BD34BC"/>
    <w:rsid w:val="00BE624F"/>
    <w:rsid w:val="00C550AA"/>
    <w:rsid w:val="00C67AC6"/>
    <w:rsid w:val="00C835AA"/>
    <w:rsid w:val="00C94B16"/>
    <w:rsid w:val="00D07770"/>
    <w:rsid w:val="00D25BC5"/>
    <w:rsid w:val="00E5034A"/>
    <w:rsid w:val="00EC2B6B"/>
    <w:rsid w:val="00EF2168"/>
    <w:rsid w:val="00EF3899"/>
    <w:rsid w:val="00FB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1E39E7"/>
  <w15:chartTrackingRefBased/>
  <w15:docId w15:val="{A282A0BD-9D72-C249-B292-55173B96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D71"/>
    <w:pPr>
      <w:jc w:val="both"/>
    </w:pPr>
    <w:rPr>
      <w:rFonts w:ascii="New York Medium" w:hAnsi="New York Medium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35AA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835AA"/>
    <w:pPr>
      <w:keepNext/>
      <w:keepLines/>
      <w:spacing w:before="40"/>
      <w:outlineLvl w:val="1"/>
    </w:pPr>
    <w:rPr>
      <w:rFonts w:ascii="NEW YORK MEDIUM SEMIBOLD" w:eastAsiaTheme="majorEastAsia" w:hAnsi="NEW YORK MEDIUM SEMIBOLD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40D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5BC5"/>
    <w:rPr>
      <w:color w:val="808080"/>
    </w:rPr>
  </w:style>
  <w:style w:type="table" w:styleId="TableGrid">
    <w:name w:val="Table Grid"/>
    <w:basedOn w:val="TableNormal"/>
    <w:uiPriority w:val="39"/>
    <w:rsid w:val="00D25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5034A"/>
    <w:pPr>
      <w:contextualSpacing/>
      <w:jc w:val="left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34A"/>
    <w:rPr>
      <w:rFonts w:ascii="New York Medium" w:eastAsiaTheme="majorEastAsia" w:hAnsi="New York Medium" w:cstheme="majorBidi"/>
      <w:b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25B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BC5"/>
  </w:style>
  <w:style w:type="paragraph" w:styleId="Footer">
    <w:name w:val="footer"/>
    <w:basedOn w:val="Normal"/>
    <w:link w:val="FooterChar"/>
    <w:uiPriority w:val="99"/>
    <w:unhideWhenUsed/>
    <w:rsid w:val="00D25B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BC5"/>
  </w:style>
  <w:style w:type="paragraph" w:styleId="NoSpacing">
    <w:name w:val="No Spacing"/>
    <w:link w:val="NoSpacingChar"/>
    <w:uiPriority w:val="1"/>
    <w:rsid w:val="0040699F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0699F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C835AA"/>
    <w:rPr>
      <w:rFonts w:ascii="New York Medium" w:eastAsiaTheme="majorEastAsia" w:hAnsi="New York Medium" w:cstheme="majorBidi"/>
      <w:b/>
      <w:color w:val="000000" w:themeColor="text1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2E18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916BC"/>
    <w:pPr>
      <w:ind w:left="240"/>
      <w:jc w:val="left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916BC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916BC"/>
    <w:pPr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B2E18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B2E18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B2E18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B2E18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B2E18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B2E18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835AA"/>
    <w:rPr>
      <w:rFonts w:ascii="NEW YORK MEDIUM SEMIBOLD" w:eastAsiaTheme="majorEastAsia" w:hAnsi="NEW YORK MEDIUM SEMIBOLD" w:cstheme="majorBidi"/>
      <w:b/>
      <w:color w:val="000000" w:themeColor="text1"/>
      <w:sz w:val="36"/>
      <w:szCs w:val="26"/>
    </w:rPr>
  </w:style>
  <w:style w:type="paragraph" w:styleId="ListParagraph">
    <w:name w:val="List Paragraph"/>
    <w:basedOn w:val="Normal"/>
    <w:autoRedefine/>
    <w:uiPriority w:val="34"/>
    <w:qFormat/>
    <w:rsid w:val="00444B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0D8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44BC4"/>
    <w:pPr>
      <w:numPr>
        <w:ilvl w:val="1"/>
      </w:numPr>
      <w:spacing w:after="160"/>
      <w:jc w:val="left"/>
    </w:pPr>
    <w:rPr>
      <w:rFonts w:ascii="NEW YORK MEDIUM SEMIBOLD" w:eastAsiaTheme="minorEastAsia" w:hAnsi="NEW YORK MEDIUM SEMIBOLD"/>
      <w:b/>
      <w:i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44BC4"/>
    <w:rPr>
      <w:rFonts w:ascii="NEW YORK MEDIUM SEMIBOLD" w:eastAsiaTheme="minorEastAsia" w:hAnsi="NEW YORK MEDIUM SEMIBOLD"/>
      <w:b/>
      <w:i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332A0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32A05"/>
    <w:rPr>
      <w:i/>
      <w:iCs/>
    </w:rPr>
  </w:style>
  <w:style w:type="character" w:styleId="IntenseEmphasis">
    <w:name w:val="Intense Emphasis"/>
    <w:basedOn w:val="DefaultParagraphFont"/>
    <w:uiPriority w:val="21"/>
    <w:rsid w:val="00332A05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332A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A05"/>
    <w:rPr>
      <w:rFonts w:ascii="New York Medium" w:hAnsi="New York Medium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94672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74057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8552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52E"/>
    <w:rPr>
      <w:rFonts w:ascii="New York Medium" w:hAnsi="New York Medium"/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rsid w:val="00776503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8D48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ichte/OneDrive/Data%20Science/Reports/template_ma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23ADFA-AA61-4843-BB80-15DA57D19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template_main.dotx</Template>
  <TotalTime>4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Report</dc:title>
  <dc:subject>By Felix Fichtner 03/2020</dc:subject>
  <dc:creator>Felix Fichtner</dc:creator>
  <cp:keywords/>
  <dc:description/>
  <cp:lastModifiedBy>Felix Fichtner</cp:lastModifiedBy>
  <cp:revision>3</cp:revision>
  <dcterms:created xsi:type="dcterms:W3CDTF">2021-05-01T12:40:00Z</dcterms:created>
  <dcterms:modified xsi:type="dcterms:W3CDTF">2021-05-01T12:44:00Z</dcterms:modified>
</cp:coreProperties>
</file>