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9496892"/>
        <w:docPartObj>
          <w:docPartGallery w:val="Cover Pages"/>
          <w:docPartUnique/>
        </w:docPartObj>
      </w:sdtPr>
      <w:sdtEndPr/>
      <w:sdtContent>
        <w:p w14:paraId="5936D0CE" w14:textId="77777777" w:rsidR="00283FE5" w:rsidRDefault="00283F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288FF9" wp14:editId="6927F3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1B6650" w14:textId="77777777" w:rsidR="00283FE5" w:rsidRDefault="00283FE5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New York Medium" w:eastAsiaTheme="majorEastAsia" w:hAnsi="New York Medium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9FD391" w14:textId="77777777" w:rsidR="00283FE5" w:rsidRPr="00C550AA" w:rsidRDefault="00283FE5">
                                      <w:pPr>
                                        <w:pStyle w:val="NoSpacing"/>
                                        <w:rPr>
                                          <w:rFonts w:ascii="New York Medium" w:eastAsiaTheme="majorEastAsia" w:hAnsi="New York Medium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C550AA">
                                        <w:rPr>
                                          <w:rFonts w:ascii="New York Medium" w:eastAsiaTheme="majorEastAsia" w:hAnsi="New York Medium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Data Science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New York Medium Medium" w:hAnsi="New York Medium Medium"/>
                                      <w:color w:val="D9E2F3" w:themeColor="accent1" w:themeTint="33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845BCF" w14:textId="77777777" w:rsidR="00283FE5" w:rsidRPr="00EF2168" w:rsidRDefault="00C550A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rFonts w:ascii="New York Medium Medium" w:hAnsi="New York Medium Medium"/>
                                          <w:color w:val="D9E2F3" w:themeColor="accent1" w:themeTint="33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F2168">
                                        <w:rPr>
                                          <w:rFonts w:ascii="New York Medium Medium" w:hAnsi="New York Medium Medium"/>
                                          <w:color w:val="D9E2F3" w:themeColor="accent1" w:themeTint="33"/>
                                          <w:sz w:val="36"/>
                                          <w:szCs w:val="36"/>
                                        </w:rPr>
                                        <w:t>By Felix Fichtner</w:t>
                                      </w:r>
                                      <w:r w:rsidR="00947F49" w:rsidRPr="00EF2168">
                                        <w:rPr>
                                          <w:rFonts w:ascii="New York Medium Medium" w:hAnsi="New York Medium Medium"/>
                                          <w:color w:val="D9E2F3" w:themeColor="accent1" w:themeTint="33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Pr="00EF2168">
                                        <w:rPr>
                                          <w:rFonts w:ascii="New York Medium Medium" w:hAnsi="New York Medium Medium"/>
                                          <w:color w:val="D9E2F3" w:themeColor="accent1" w:themeTint="33"/>
                                          <w:sz w:val="36"/>
                                          <w:szCs w:val="36"/>
                                        </w:rPr>
                                        <w:t>03/2020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288FF9" id="Group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">
                    <v:group id="Group 49" o:spid="_x0000_s1027" style="position:absolute;width:68580;height:91440" coordsize="6858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  <v:rect id="Rectangle 54" o:spid="_x0000_s1028" style="position:absolute;width:68580;height:91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&#13;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31B6650" w14:textId="77777777" w:rsidR="00283FE5" w:rsidRDefault="00283FE5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&#13;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&#13;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&#13;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&#13;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&#13;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&#13;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New York Medium" w:eastAsiaTheme="majorEastAsia" w:hAnsi="New York Medium" w:cstheme="majorBidi"/>
                                <w:b/>
                                <w:bCs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39FD391" w14:textId="77777777" w:rsidR="00283FE5" w:rsidRPr="00C550AA" w:rsidRDefault="00283FE5">
                                <w:pPr>
                                  <w:pStyle w:val="NoSpacing"/>
                                  <w:rPr>
                                    <w:rFonts w:ascii="New York Medium" w:eastAsiaTheme="majorEastAsia" w:hAnsi="New York Medium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C550AA">
                                  <w:rPr>
                                    <w:rFonts w:ascii="New York Medium" w:eastAsiaTheme="majorEastAsia" w:hAnsi="New York Medium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Data Science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New York Medium Medium" w:hAnsi="New York Medium Medium"/>
                                <w:color w:val="D9E2F3" w:themeColor="accent1" w:themeTint="33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5845BCF" w14:textId="77777777" w:rsidR="00283FE5" w:rsidRPr="00EF2168" w:rsidRDefault="00C550AA">
                                <w:pPr>
                                  <w:pStyle w:val="NoSpacing"/>
                                  <w:spacing w:before="120"/>
                                  <w:rPr>
                                    <w:rFonts w:ascii="New York Medium Medium" w:hAnsi="New York Medium Medium"/>
                                    <w:color w:val="D9E2F3" w:themeColor="accent1" w:themeTint="33"/>
                                    <w:sz w:val="36"/>
                                    <w:szCs w:val="36"/>
                                  </w:rPr>
                                </w:pPr>
                                <w:r w:rsidRPr="00EF2168">
                                  <w:rPr>
                                    <w:rFonts w:ascii="New York Medium Medium" w:hAnsi="New York Medium Medium"/>
                                    <w:color w:val="D9E2F3" w:themeColor="accent1" w:themeTint="33"/>
                                    <w:sz w:val="36"/>
                                    <w:szCs w:val="36"/>
                                  </w:rPr>
                                  <w:t>By Felix Fichtner</w:t>
                                </w:r>
                                <w:r w:rsidR="00947F49" w:rsidRPr="00EF2168">
                                  <w:rPr>
                                    <w:rFonts w:ascii="New York Medium Medium" w:hAnsi="New York Medium Medium"/>
                                    <w:color w:val="D9E2F3" w:themeColor="accent1" w:themeTint="33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EF2168">
                                  <w:rPr>
                                    <w:rFonts w:ascii="New York Medium Medium" w:hAnsi="New York Medium Medium"/>
                                    <w:color w:val="D9E2F3" w:themeColor="accent1" w:themeTint="33"/>
                                    <w:sz w:val="36"/>
                                    <w:szCs w:val="36"/>
                                  </w:rPr>
                                  <w:t>03/2020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F5647A" w14:textId="77777777" w:rsidR="00283FE5" w:rsidRDefault="00283FE5">
          <w:r>
            <w:br w:type="page"/>
          </w:r>
        </w:p>
      </w:sdtContent>
    </w:sdt>
    <w:sdt>
      <w:sdtPr>
        <w:rPr>
          <w:rFonts w:eastAsiaTheme="minorHAnsi" w:cstheme="minorBidi"/>
          <w:bCs w:val="0"/>
          <w:color w:val="auto"/>
          <w:sz w:val="24"/>
          <w:szCs w:val="24"/>
          <w:lang w:val="en-DE"/>
        </w:rPr>
        <w:id w:val="185515141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F1C568A" w14:textId="77777777" w:rsidR="000916BC" w:rsidRDefault="000916BC">
          <w:pPr>
            <w:pStyle w:val="TOCHeading"/>
          </w:pPr>
          <w:r>
            <w:t>Table of Contents</w:t>
          </w:r>
        </w:p>
        <w:p w14:paraId="6D30CB24" w14:textId="77777777" w:rsidR="000916BC" w:rsidRDefault="000916BC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66826278" w:history="1">
            <w:r w:rsidRPr="003F01F1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3F01F1">
              <w:rPr>
                <w:rStyle w:val="Hyperlink"/>
                <w:noProof/>
                <w:lang w:val="en-US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0A36" w14:textId="77777777" w:rsidR="000916BC" w:rsidRDefault="00786DE7">
          <w:pPr>
            <w:pStyle w:val="TOC2"/>
            <w:tabs>
              <w:tab w:val="left" w:pos="720"/>
              <w:tab w:val="right" w:leader="dot" w:pos="9060"/>
            </w:tabs>
            <w:rPr>
              <w:rFonts w:asciiTheme="minorHAnsi" w:eastAsiaTheme="minorEastAsia" w:hAnsiTheme="minorHAnsi"/>
              <w:smallCaps w:val="0"/>
              <w:noProof/>
              <w:sz w:val="24"/>
              <w:szCs w:val="24"/>
              <w:lang w:eastAsia="en-GB"/>
            </w:rPr>
          </w:pPr>
          <w:hyperlink w:anchor="_Toc66826279" w:history="1">
            <w:r w:rsidR="000916BC" w:rsidRPr="003F01F1">
              <w:rPr>
                <w:rStyle w:val="Hyperlink"/>
                <w:noProof/>
                <w:lang w:val="en-US"/>
              </w:rPr>
              <w:t>1.1</w:t>
            </w:r>
            <w:r w:rsidR="000916BC">
              <w:rPr>
                <w:rFonts w:asciiTheme="minorHAnsi" w:eastAsiaTheme="minorEastAsia" w:hAnsiTheme="minorHAnsi"/>
                <w:smallCaps w:val="0"/>
                <w:noProof/>
                <w:sz w:val="24"/>
                <w:szCs w:val="24"/>
                <w:lang w:eastAsia="en-GB"/>
              </w:rPr>
              <w:tab/>
            </w:r>
            <w:r w:rsidR="000916BC" w:rsidRPr="003F01F1">
              <w:rPr>
                <w:rStyle w:val="Hyperlink"/>
                <w:noProof/>
                <w:lang w:val="en-US"/>
              </w:rPr>
              <w:t>Test</w:t>
            </w:r>
            <w:r w:rsidR="000916BC">
              <w:rPr>
                <w:noProof/>
                <w:webHidden/>
              </w:rPr>
              <w:tab/>
            </w:r>
            <w:r w:rsidR="000916BC">
              <w:rPr>
                <w:noProof/>
                <w:webHidden/>
              </w:rPr>
              <w:fldChar w:fldCharType="begin"/>
            </w:r>
            <w:r w:rsidR="000916BC">
              <w:rPr>
                <w:noProof/>
                <w:webHidden/>
              </w:rPr>
              <w:instrText xml:space="preserve"> PAGEREF _Toc66826279 \h </w:instrText>
            </w:r>
            <w:r w:rsidR="000916BC">
              <w:rPr>
                <w:noProof/>
                <w:webHidden/>
              </w:rPr>
            </w:r>
            <w:r w:rsidR="000916BC">
              <w:rPr>
                <w:noProof/>
                <w:webHidden/>
              </w:rPr>
              <w:fldChar w:fldCharType="separate"/>
            </w:r>
            <w:r w:rsidR="000916BC">
              <w:rPr>
                <w:noProof/>
                <w:webHidden/>
              </w:rPr>
              <w:t>2</w:t>
            </w:r>
            <w:r w:rsidR="000916BC">
              <w:rPr>
                <w:noProof/>
                <w:webHidden/>
              </w:rPr>
              <w:fldChar w:fldCharType="end"/>
            </w:r>
          </w:hyperlink>
        </w:p>
        <w:p w14:paraId="5E0A5CE8" w14:textId="77777777" w:rsidR="000916BC" w:rsidRDefault="000916BC">
          <w:r>
            <w:rPr>
              <w:caps/>
              <w:sz w:val="20"/>
              <w:szCs w:val="20"/>
            </w:rPr>
            <w:fldChar w:fldCharType="end"/>
          </w:r>
        </w:p>
      </w:sdtContent>
    </w:sdt>
    <w:p w14:paraId="4E9B1F53" w14:textId="77777777" w:rsidR="00C67AC6" w:rsidRDefault="00C67AC6">
      <w:pPr>
        <w:rPr>
          <w:rFonts w:eastAsiaTheme="majorEastAsia" w:cstheme="majorBidi"/>
          <w:b/>
          <w:bCs/>
          <w:spacing w:val="-10"/>
          <w:kern w:val="28"/>
          <w:sz w:val="56"/>
          <w:szCs w:val="56"/>
        </w:rPr>
      </w:pPr>
    </w:p>
    <w:p w14:paraId="300D9456" w14:textId="77777777" w:rsidR="00FB2E18" w:rsidRDefault="00FB2E18">
      <w:pPr>
        <w:rPr>
          <w:rFonts w:eastAsiaTheme="majorEastAsia" w:cstheme="majorBidi"/>
          <w:b/>
          <w:bCs/>
          <w:spacing w:val="-10"/>
          <w:kern w:val="28"/>
          <w:sz w:val="56"/>
          <w:szCs w:val="56"/>
        </w:rPr>
      </w:pPr>
      <w:r>
        <w:rPr>
          <w:rFonts w:eastAsiaTheme="majorEastAsia" w:cstheme="majorBidi"/>
          <w:b/>
          <w:bCs/>
          <w:spacing w:val="-10"/>
          <w:kern w:val="28"/>
          <w:sz w:val="56"/>
          <w:szCs w:val="56"/>
        </w:rPr>
        <w:br w:type="page"/>
      </w:r>
    </w:p>
    <w:p w14:paraId="14007146" w14:textId="77777777" w:rsidR="00D25BC5" w:rsidRPr="008B322B" w:rsidRDefault="008B322B" w:rsidP="008B322B">
      <w:pPr>
        <w:pStyle w:val="Heading1"/>
        <w:rPr>
          <w:lang w:val="de-DE"/>
        </w:rPr>
      </w:pPr>
      <w:r>
        <w:rPr>
          <w:lang w:val="de-DE"/>
        </w:rPr>
        <w:lastRenderedPageBreak/>
        <w:t>Heading 1</w:t>
      </w:r>
    </w:p>
    <w:p w14:paraId="70064F96" w14:textId="77777777" w:rsidR="008B322B" w:rsidRDefault="008B322B"/>
    <w:p w14:paraId="3D28206F" w14:textId="77777777" w:rsidR="00D25BC5" w:rsidRPr="006D4F41" w:rsidRDefault="006D4F41">
      <w:pPr>
        <w:rPr>
          <w:lang w:val="de-DE"/>
        </w:rPr>
      </w:pPr>
      <w:r>
        <w:rPr>
          <w:lang w:val="de-DE"/>
        </w:rPr>
        <w:t>Paragraph</w:t>
      </w:r>
    </w:p>
    <w:p w14:paraId="47710E60" w14:textId="77777777" w:rsidR="00444BC4" w:rsidRDefault="00444BC4" w:rsidP="00444BC4">
      <w:pPr>
        <w:rPr>
          <w:lang w:val="en-US"/>
        </w:rPr>
      </w:pPr>
    </w:p>
    <w:p w14:paraId="574160B9" w14:textId="77777777" w:rsidR="00444BC4" w:rsidRPr="00444BC4" w:rsidRDefault="00444BC4" w:rsidP="00444BC4">
      <w:pPr>
        <w:rPr>
          <w:lang w:val="en-US"/>
        </w:rPr>
      </w:pPr>
    </w:p>
    <w:sectPr w:rsidR="00444BC4" w:rsidRPr="00444BC4" w:rsidSect="00EF3899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D2BA2" w14:textId="77777777" w:rsidR="00786DE7" w:rsidRDefault="00786DE7" w:rsidP="00D25BC5">
      <w:r>
        <w:separator/>
      </w:r>
    </w:p>
  </w:endnote>
  <w:endnote w:type="continuationSeparator" w:id="0">
    <w:p w14:paraId="14B65453" w14:textId="77777777" w:rsidR="00786DE7" w:rsidRDefault="00786DE7" w:rsidP="00D2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 Medium">
    <w:altName w:val="New York Medium"/>
    <w:panose1 w:val="02020502060400000004"/>
    <w:charset w:val="00"/>
    <w:family w:val="roman"/>
    <w:notTrueType/>
    <w:pitch w:val="variable"/>
    <w:sig w:usb0="800002CF" w:usb1="00000002" w:usb2="00000000" w:usb3="00000000" w:csb0="0000019F" w:csb1="00000000"/>
  </w:font>
  <w:font w:name="NEW YORK MEDIUM SEMIBOLD">
    <w:panose1 w:val="02020502060400000004"/>
    <w:charset w:val="00"/>
    <w:family w:val="roman"/>
    <w:notTrueType/>
    <w:pitch w:val="variable"/>
    <w:sig w:usb0="800002C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York Medium Medium">
    <w:altName w:val="Medium"/>
    <w:panose1 w:val="02020502060400000004"/>
    <w:charset w:val="00"/>
    <w:family w:val="roman"/>
    <w:notTrueType/>
    <w:pitch w:val="variable"/>
    <w:sig w:usb0="800002C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809E6" w14:textId="77777777" w:rsidR="003E7828" w:rsidRPr="006E6876" w:rsidRDefault="00EF3899" w:rsidP="00EF3899">
    <w:pPr>
      <w:pStyle w:val="Footer"/>
      <w:jc w:val="center"/>
      <w:rPr>
        <w:caps/>
        <w:noProof/>
        <w:color w:val="000000" w:themeColor="text1"/>
      </w:rPr>
    </w:pPr>
    <w:r w:rsidRPr="006E6876">
      <w:rPr>
        <w:caps/>
        <w:color w:val="000000" w:themeColor="text1"/>
      </w:rPr>
      <w:fldChar w:fldCharType="begin"/>
    </w:r>
    <w:r w:rsidRPr="006E6876">
      <w:rPr>
        <w:caps/>
        <w:color w:val="000000" w:themeColor="text1"/>
      </w:rPr>
      <w:instrText xml:space="preserve"> PAGE   \* MERGEFORMAT </w:instrText>
    </w:r>
    <w:r w:rsidRPr="006E6876">
      <w:rPr>
        <w:caps/>
        <w:color w:val="000000" w:themeColor="text1"/>
      </w:rPr>
      <w:fldChar w:fldCharType="separate"/>
    </w:r>
    <w:r w:rsidRPr="006E6876">
      <w:rPr>
        <w:caps/>
        <w:noProof/>
        <w:color w:val="000000" w:themeColor="text1"/>
      </w:rPr>
      <w:t>2</w:t>
    </w:r>
    <w:r w:rsidRPr="006E6876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05330" w14:textId="77777777" w:rsidR="00786DE7" w:rsidRDefault="00786DE7" w:rsidP="00D25BC5">
      <w:r>
        <w:separator/>
      </w:r>
    </w:p>
  </w:footnote>
  <w:footnote w:type="continuationSeparator" w:id="0">
    <w:p w14:paraId="05891ED7" w14:textId="77777777" w:rsidR="00786DE7" w:rsidRDefault="00786DE7" w:rsidP="00D25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77299" w14:textId="77777777" w:rsidR="00D07770" w:rsidRPr="00667704" w:rsidRDefault="00786DE7">
    <w:pPr>
      <w:spacing w:line="264" w:lineRule="auto"/>
      <w:rPr>
        <w:rFonts w:ascii="New York Medium Medium" w:hAnsi="New York Medium Medium"/>
        <w:i/>
        <w:iCs/>
        <w:color w:val="000000" w:themeColor="text1"/>
      </w:rPr>
    </w:pPr>
    <w:sdt>
      <w:sdtPr>
        <w:rPr>
          <w:rFonts w:ascii="New York Medium Medium" w:hAnsi="New York Medium Medium"/>
          <w:i/>
          <w:iCs/>
          <w:color w:val="000000" w:themeColor="text1"/>
          <w:sz w:val="20"/>
          <w:szCs w:val="20"/>
        </w:rPr>
        <w:alias w:val="Title"/>
        <w:id w:val="1552425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07770" w:rsidRPr="00667704">
          <w:rPr>
            <w:rFonts w:ascii="New York Medium Medium" w:hAnsi="New York Medium Medium"/>
            <w:i/>
            <w:iCs/>
            <w:color w:val="000000" w:themeColor="text1"/>
            <w:sz w:val="20"/>
            <w:szCs w:val="20"/>
          </w:rPr>
          <w:t>Data Science Report</w:t>
        </w:r>
      </w:sdtContent>
    </w:sdt>
  </w:p>
  <w:p w14:paraId="4C84285B" w14:textId="77777777" w:rsidR="006E6876" w:rsidRDefault="006E6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83313"/>
    <w:multiLevelType w:val="multilevel"/>
    <w:tmpl w:val="0DDAE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16"/>
    <w:rsid w:val="000916BC"/>
    <w:rsid w:val="00283FE5"/>
    <w:rsid w:val="00332A05"/>
    <w:rsid w:val="003621BC"/>
    <w:rsid w:val="003969CF"/>
    <w:rsid w:val="003A5EF7"/>
    <w:rsid w:val="003E7828"/>
    <w:rsid w:val="0040699F"/>
    <w:rsid w:val="00423952"/>
    <w:rsid w:val="00440D82"/>
    <w:rsid w:val="00444BC4"/>
    <w:rsid w:val="00546610"/>
    <w:rsid w:val="00651E5A"/>
    <w:rsid w:val="00655B44"/>
    <w:rsid w:val="00667704"/>
    <w:rsid w:val="00672D71"/>
    <w:rsid w:val="006D4F41"/>
    <w:rsid w:val="006E6876"/>
    <w:rsid w:val="00740578"/>
    <w:rsid w:val="00776503"/>
    <w:rsid w:val="00786DE7"/>
    <w:rsid w:val="007B2105"/>
    <w:rsid w:val="007C0F32"/>
    <w:rsid w:val="00894672"/>
    <w:rsid w:val="008B322B"/>
    <w:rsid w:val="008D4829"/>
    <w:rsid w:val="00947F49"/>
    <w:rsid w:val="00B62425"/>
    <w:rsid w:val="00B8552E"/>
    <w:rsid w:val="00BD34BC"/>
    <w:rsid w:val="00BE624F"/>
    <w:rsid w:val="00C550AA"/>
    <w:rsid w:val="00C67AC6"/>
    <w:rsid w:val="00C835AA"/>
    <w:rsid w:val="00C94B16"/>
    <w:rsid w:val="00D07770"/>
    <w:rsid w:val="00D25BC5"/>
    <w:rsid w:val="00E5034A"/>
    <w:rsid w:val="00EF2168"/>
    <w:rsid w:val="00EF3899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E39E7"/>
  <w15:chartTrackingRefBased/>
  <w15:docId w15:val="{A282A0BD-9D72-C249-B292-55173B96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71"/>
    <w:pPr>
      <w:jc w:val="both"/>
    </w:pPr>
    <w:rPr>
      <w:rFonts w:ascii="New York Medium" w:hAnsi="New York Medium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35AA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35AA"/>
    <w:pPr>
      <w:keepNext/>
      <w:keepLines/>
      <w:spacing w:before="40"/>
      <w:outlineLvl w:val="1"/>
    </w:pPr>
    <w:rPr>
      <w:rFonts w:ascii="NEW YORK MEDIUM SEMIBOLD" w:eastAsiaTheme="majorEastAsia" w:hAnsi="NEW YORK MEDIUM SEMIBOLD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40D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5BC5"/>
    <w:rPr>
      <w:color w:val="808080"/>
    </w:rPr>
  </w:style>
  <w:style w:type="table" w:styleId="TableGrid">
    <w:name w:val="Table Grid"/>
    <w:basedOn w:val="TableNormal"/>
    <w:uiPriority w:val="39"/>
    <w:rsid w:val="00D25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5034A"/>
    <w:pPr>
      <w:contextualSpacing/>
      <w:jc w:val="left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34A"/>
    <w:rPr>
      <w:rFonts w:ascii="New York Medium" w:eastAsiaTheme="majorEastAsia" w:hAnsi="New York Medium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25B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BC5"/>
  </w:style>
  <w:style w:type="paragraph" w:styleId="Footer">
    <w:name w:val="footer"/>
    <w:basedOn w:val="Normal"/>
    <w:link w:val="FooterChar"/>
    <w:uiPriority w:val="99"/>
    <w:unhideWhenUsed/>
    <w:rsid w:val="00D25B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BC5"/>
  </w:style>
  <w:style w:type="paragraph" w:styleId="NoSpacing">
    <w:name w:val="No Spacing"/>
    <w:link w:val="NoSpacingChar"/>
    <w:uiPriority w:val="1"/>
    <w:rsid w:val="0040699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0699F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835AA"/>
    <w:rPr>
      <w:rFonts w:ascii="New York Medium" w:eastAsiaTheme="majorEastAsia" w:hAnsi="New York Medium" w:cstheme="majorBidi"/>
      <w:b/>
      <w:color w:val="000000" w:themeColor="text1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2E18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16BC"/>
    <w:pPr>
      <w:ind w:left="240"/>
      <w:jc w:val="left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916B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916BC"/>
    <w:pPr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2E18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2E18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2E18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2E18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2E18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2E18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835AA"/>
    <w:rPr>
      <w:rFonts w:ascii="NEW YORK MEDIUM SEMIBOLD" w:eastAsiaTheme="majorEastAsia" w:hAnsi="NEW YORK MEDIUM SEMIBOLD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autoRedefine/>
    <w:uiPriority w:val="34"/>
    <w:qFormat/>
    <w:rsid w:val="00444B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0D8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44BC4"/>
    <w:pPr>
      <w:numPr>
        <w:ilvl w:val="1"/>
      </w:numPr>
      <w:spacing w:after="160"/>
      <w:jc w:val="left"/>
    </w:pPr>
    <w:rPr>
      <w:rFonts w:ascii="NEW YORK MEDIUM SEMIBOLD" w:eastAsiaTheme="minorEastAsia" w:hAnsi="NEW YORK MEDIUM SEMIBOLD"/>
      <w:b/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4BC4"/>
    <w:rPr>
      <w:rFonts w:ascii="NEW YORK MEDIUM SEMIBOLD" w:eastAsiaTheme="minorEastAsia" w:hAnsi="NEW YORK MEDIUM SEMIBOLD"/>
      <w:b/>
      <w:i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332A0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32A05"/>
    <w:rPr>
      <w:i/>
      <w:iCs/>
    </w:rPr>
  </w:style>
  <w:style w:type="character" w:styleId="IntenseEmphasis">
    <w:name w:val="Intense Emphasis"/>
    <w:basedOn w:val="DefaultParagraphFont"/>
    <w:uiPriority w:val="21"/>
    <w:rsid w:val="00332A0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332A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A05"/>
    <w:rPr>
      <w:rFonts w:ascii="New York Medium" w:hAnsi="New York Medium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94672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74057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8552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52E"/>
    <w:rPr>
      <w:rFonts w:ascii="New York Medium" w:hAnsi="New York Medium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rsid w:val="00776503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8D4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chte/OneDrive/Data%20Science/Reports/template_ma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23ADFA-AA61-4843-BB80-15DA57D1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template_main.dotx</Template>
  <TotalTime>0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Report</dc:title>
  <dc:subject>By Felix Fichtner 03/2020</dc:subject>
  <dc:creator>Felix Fichtner</dc:creator>
  <cp:keywords/>
  <dc:description/>
  <cp:lastModifiedBy>Felix Fichtner</cp:lastModifiedBy>
  <cp:revision>1</cp:revision>
  <dcterms:created xsi:type="dcterms:W3CDTF">2021-05-01T12:39:00Z</dcterms:created>
  <dcterms:modified xsi:type="dcterms:W3CDTF">2021-05-01T12:39:00Z</dcterms:modified>
</cp:coreProperties>
</file>